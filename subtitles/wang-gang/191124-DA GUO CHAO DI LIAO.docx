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bookmarkStart w:id="0" w:name="_GoBack"/>
      <w:r>
        <w:rPr>
          <w:rFonts w:ascii="SimSun" w:eastAsia="SimSun" w:hAnsi="Times New Roman" w:cs="SimSun" w:hint="eastAsia"/>
          <w:sz w:val="22"/>
          <w:lang w:val="zh-CN"/>
        </w:rPr>
        <w:t>【美食作家王刚】大锅炒底料</w:t>
      </w:r>
      <w:r>
        <w:rPr>
          <w:rFonts w:ascii="SimSun" w:eastAsia="SimSun" w:hAnsi="Times New Roman" w:cs="SimSun"/>
          <w:sz w:val="22"/>
          <w:lang w:val="zh-CN"/>
        </w:rPr>
        <w:t xml:space="preserve"> - </w:t>
      </w:r>
      <w:hyperlink r:id="rId4" w:history="1">
        <w:r>
          <w:rPr>
            <w:rFonts w:ascii="SimSun" w:eastAsia="SimSun" w:hAnsi="Times New Roman" w:cs="SimSun"/>
            <w:sz w:val="22"/>
            <w:lang w:val="zh-CN"/>
          </w:rPr>
          <w:t>https://youtu.be/EP-QEFopRvQ</w:t>
        </w:r>
      </w:hyperlink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视频时长</w:t>
      </w:r>
      <w:r>
        <w:rPr>
          <w:rFonts w:ascii="SimSun" w:eastAsia="SimSun" w:hAnsi="Times New Roman" w:cs="SimSun"/>
          <w:sz w:val="22"/>
          <w:lang w:val="zh-CN"/>
        </w:rPr>
        <w:t xml:space="preserve"> 11:40</w:t>
      </w:r>
      <w:r>
        <w:rPr>
          <w:rFonts w:ascii="SimSun" w:eastAsia="SimSun" w:hAnsi="Times New Roman" w:cs="SimSun" w:hint="eastAsia"/>
          <w:sz w:val="22"/>
          <w:lang w:val="zh-CN"/>
        </w:rPr>
        <w:t>，预计发布时间为北京时间</w:t>
      </w:r>
      <w:r>
        <w:rPr>
          <w:rFonts w:ascii="SimSun" w:eastAsia="SimSun" w:hAnsi="Times New Roman" w:cs="SimSun"/>
          <w:sz w:val="22"/>
          <w:lang w:val="zh-CN"/>
        </w:rPr>
        <w:t>11</w:t>
      </w:r>
      <w:r>
        <w:rPr>
          <w:rFonts w:ascii="SimSun" w:eastAsia="SimSun" w:hAnsi="Times New Roman" w:cs="SimSun" w:hint="eastAsia"/>
          <w:sz w:val="22"/>
          <w:lang w:val="zh-CN"/>
        </w:rPr>
        <w:t>月</w:t>
      </w:r>
      <w:r>
        <w:rPr>
          <w:rFonts w:ascii="SimSun" w:eastAsia="SimSun" w:hAnsi="Times New Roman" w:cs="SimSun"/>
          <w:sz w:val="22"/>
          <w:lang w:val="zh-CN"/>
        </w:rPr>
        <w:t>24</w:t>
      </w:r>
      <w:r>
        <w:rPr>
          <w:rFonts w:ascii="SimSun" w:eastAsia="SimSun" w:hAnsi="Times New Roman" w:cs="SimSun" w:hint="eastAsia"/>
          <w:sz w:val="22"/>
          <w:lang w:val="zh-CN"/>
        </w:rPr>
        <w:t>日晚</w:t>
      </w:r>
    </w:p>
    <w:bookmarkEnd w:id="0"/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这是刚哥最新的视频私享链接，方便大家提前添加字幕，文字稿在下面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文字稿可能会和视频有微小出入，请大家以视频为主。由于刚哥的合同问题，请大家务必不要泄露或分享刚哥未在</w:t>
      </w:r>
      <w:r>
        <w:rPr>
          <w:rFonts w:ascii="SimSun" w:eastAsia="SimSun" w:hAnsi="Times New Roman" w:cs="SimSun"/>
          <w:sz w:val="22"/>
          <w:lang w:val="zh-CN"/>
        </w:rPr>
        <w:t>YouTube</w:t>
      </w:r>
      <w:r>
        <w:rPr>
          <w:rFonts w:ascii="SimSun" w:eastAsia="SimSun" w:hAnsi="Times New Roman" w:cs="SimSun" w:hint="eastAsia"/>
          <w:sz w:val="22"/>
          <w:lang w:val="zh-CN"/>
        </w:rPr>
        <w:t>发布的内容，包括文字，视频链接等，望大家理解！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0:00:00.240,0:00:01.580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哈喽大家好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Hello everyone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0:00:01.580,0:00:02.780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最近这个天气有点凉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It's been quite chilly these days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0:00:03.260,0:00:06.365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所以我准备了</w:t>
      </w:r>
      <w:r>
        <w:rPr>
          <w:rFonts w:ascii="SimSun" w:eastAsia="SimSun" w:hAnsi="Times New Roman" w:cs="SimSun"/>
          <w:sz w:val="22"/>
          <w:lang w:val="zh-CN"/>
        </w:rPr>
        <w:t>20</w:t>
      </w:r>
      <w:r>
        <w:rPr>
          <w:rFonts w:ascii="SimSun" w:eastAsia="SimSun" w:hAnsi="Times New Roman" w:cs="SimSun" w:hint="eastAsia"/>
          <w:sz w:val="22"/>
          <w:lang w:val="zh-CN"/>
        </w:rPr>
        <w:t>斤牛油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so,</w:t>
      </w:r>
      <w:r>
        <w:rPr>
          <w:rFonts w:ascii="SimSun" w:eastAsia="SimSun" w:hAnsi="Times New Roman" w:cs="SimSun"/>
          <w:sz w:val="22"/>
          <w:lang w:val="en-US"/>
        </w:rPr>
        <w:t xml:space="preserve"> I've got 20kg of beef fat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0:00:06.365,0:00:09.215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做一顿麻辣牛油火锅来吃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 xml:space="preserve">to prepare a spicy hotpot 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0:00:09.215,0:00:11.385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跟我伯爷还有我们一家人吃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for my uncle and the whole family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0:00:11.665,0:00:12.955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四伯爷你吃得辣不辣哦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Uncle, should I make it spicy?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lastRenderedPageBreak/>
        <w:t>0:00:13.895,0:00:16.615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不要整很辣嘛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(Not too spicy)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0:00:16.620,0:00:19.180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今天晚上我们一起烫个火锅吃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We are having hotpot for dinner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0:00:19.180,0:00:20.180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好好好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(Great)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0:00:20.540,0:00:22.160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来</w:t>
      </w:r>
      <w:r>
        <w:rPr>
          <w:rFonts w:ascii="SimSun" w:eastAsia="SimSun" w:hAnsi="Times New Roman" w:cs="SimSun"/>
          <w:sz w:val="22"/>
          <w:lang w:val="zh-CN"/>
        </w:rPr>
        <w:t xml:space="preserve"> </w:t>
      </w:r>
      <w:r>
        <w:rPr>
          <w:rFonts w:ascii="SimSun" w:eastAsia="SimSun" w:hAnsi="Times New Roman" w:cs="SimSun" w:hint="eastAsia"/>
          <w:sz w:val="22"/>
          <w:lang w:val="zh-CN"/>
        </w:rPr>
        <w:t>漆二娃端过去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Qi Erwa, hold this for me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0:00:23.740,0:00:26.680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我这里准备了一些姜还有葱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I've got some ginger and spring onion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0:00:26.935,0:00:29.785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做火锅的话这些东西是少不了的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These are essential for a good hotpot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0:00:36.540,0:00:38.760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这里总共是</w:t>
      </w:r>
      <w:r>
        <w:rPr>
          <w:rFonts w:ascii="SimSun" w:eastAsia="SimSun" w:hAnsi="Times New Roman" w:cs="SimSun"/>
          <w:sz w:val="22"/>
          <w:lang w:val="zh-CN"/>
        </w:rPr>
        <w:t>20</w:t>
      </w:r>
      <w:r>
        <w:rPr>
          <w:rFonts w:ascii="SimSun" w:eastAsia="SimSun" w:hAnsi="Times New Roman" w:cs="SimSun" w:hint="eastAsia"/>
          <w:sz w:val="22"/>
          <w:lang w:val="zh-CN"/>
        </w:rPr>
        <w:t>斤牛油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So,</w:t>
      </w:r>
      <w:r>
        <w:rPr>
          <w:rFonts w:ascii="SimSun" w:eastAsia="SimSun" w:hAnsi="Times New Roman" w:cs="SimSun"/>
          <w:sz w:val="22"/>
          <w:lang w:val="en-US"/>
        </w:rPr>
        <w:t xml:space="preserve"> for the 20kg of beef fat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0:00:38.920,0:00:42.500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然后配了</w:t>
      </w:r>
      <w:r>
        <w:rPr>
          <w:rFonts w:ascii="SimSun" w:eastAsia="SimSun" w:hAnsi="Times New Roman" w:cs="SimSun"/>
          <w:sz w:val="22"/>
          <w:lang w:val="zh-CN"/>
        </w:rPr>
        <w:t>3</w:t>
      </w:r>
      <w:r>
        <w:rPr>
          <w:rFonts w:ascii="SimSun" w:eastAsia="SimSun" w:hAnsi="Times New Roman" w:cs="SimSun" w:hint="eastAsia"/>
          <w:sz w:val="22"/>
          <w:lang w:val="zh-CN"/>
        </w:rPr>
        <w:t>斤姜跟这个</w:t>
      </w:r>
      <w:r>
        <w:rPr>
          <w:rFonts w:ascii="SimSun" w:eastAsia="SimSun" w:hAnsi="Times New Roman" w:cs="SimSun"/>
          <w:sz w:val="22"/>
          <w:lang w:val="zh-CN"/>
        </w:rPr>
        <w:t>3</w:t>
      </w:r>
      <w:r>
        <w:rPr>
          <w:rFonts w:ascii="SimSun" w:eastAsia="SimSun" w:hAnsi="Times New Roman" w:cs="SimSun" w:hint="eastAsia"/>
          <w:sz w:val="22"/>
          <w:lang w:val="zh-CN"/>
        </w:rPr>
        <w:t>斤大葱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we need 3kg each for ginger and spring onion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0:00:42.820,0:00:44.400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lastRenderedPageBreak/>
        <w:t>用这个来炸这个油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we will deep fry them in the fat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0:00:44.400,0:00:45.520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炸得更香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 xml:space="preserve">for a nice </w:t>
      </w:r>
      <w:r>
        <w:rPr>
          <w:rFonts w:ascii="SimSun" w:eastAsia="SimSun" w:hAnsi="Times New Roman" w:cs="SimSun"/>
          <w:sz w:val="22"/>
          <w:lang w:val="en-US"/>
        </w:rPr>
        <w:t>flavor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0:00:47.860,0:00:50.340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我把这个切好了再去配香料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Let me first chop these before preparing the spices.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0:00:58.700,0:00:59.340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漆二娃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Qi Erwa!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0:00:59.340,0:01:00.080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嗯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(Yes?)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0:01:00.160,0:01:03.140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不是你来切我去弄香料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Why don't you do the chopping?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0:01:06.260,0:01:07.680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正好你拿去练哈刀工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You could use some practice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0:01:13.960,0:01:15.540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现在我们来配点香料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Now, the spices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0:01:16.320,0:01:18.360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我们家庭里面就少放一些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lastRenderedPageBreak/>
        <w:t>We don't need that much for everyday cooking at home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0:01:18.620,0:01:21.780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因为普通老百姓掌握不了这些香料的量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it's hard to get the amount right if you are not experienced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0:01:21.780,0:01:23.720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如果香料放多了之后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If you put too much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0:01:24.520,0:01:26.340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做的不好的话可能有一些苦涩味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it might become bitter and astringent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0:01:27.040,0:01:31.700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放点这个去籽的草果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 xml:space="preserve">Tsaoko fruits </w:t>
      </w:r>
      <w:r>
        <w:rPr>
          <w:rFonts w:ascii="SimSun" w:eastAsia="SimSun" w:hAnsi="Times New Roman" w:cs="SimSun"/>
          <w:sz w:val="22"/>
          <w:lang w:val="en-US"/>
        </w:rPr>
        <w:t>in, without the seeds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0:01:34.220,0:01:35.680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然后放点八角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then Star Anise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0:01:36.560,0:01:37.780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这个三奈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some Aromatic Ginger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0:01:38.185,0:01:40.825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还有这个桂皮</w:t>
      </w:r>
      <w:r>
        <w:rPr>
          <w:rFonts w:ascii="SimSun" w:eastAsia="SimSun" w:hAnsi="Times New Roman" w:cs="SimSun"/>
          <w:sz w:val="22"/>
          <w:lang w:val="zh-CN"/>
        </w:rPr>
        <w:t xml:space="preserve"> </w:t>
      </w:r>
      <w:r>
        <w:rPr>
          <w:rFonts w:ascii="SimSun" w:eastAsia="SimSun" w:hAnsi="Times New Roman" w:cs="SimSun" w:hint="eastAsia"/>
          <w:sz w:val="22"/>
          <w:lang w:val="zh-CN"/>
        </w:rPr>
        <w:t>桂皮把它弄小一点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 xml:space="preserve">and some Cinnamon, in small pieces 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0:01:43.895,0:01:45.345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放点这个陈皮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some dried Tangerine peel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lastRenderedPageBreak/>
        <w:t>0:01:50.545,0:01:51.635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再放几片香叶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 xml:space="preserve">a few Bay leaves 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0:01:56.305,0:01:58.785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香叶少一点放多了味道很冲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Don't put too many as they are very pungent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0:01:59.315,0:02:00.695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放几颗丁香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now a few cloves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0:02:03.285,0:02:04.485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放点白蔻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a few Baikou (</w:t>
      </w:r>
      <w:r>
        <w:rPr>
          <w:rFonts w:ascii="SimSun" w:eastAsia="SimSun" w:hAnsi="Times New Roman" w:cs="SimSun"/>
          <w:sz w:val="22"/>
          <w:lang w:val="en-US"/>
        </w:rPr>
        <w:t>fruit of Amomum cardamomum</w:t>
      </w:r>
      <w:r>
        <w:rPr>
          <w:rFonts w:ascii="SimSun" w:eastAsia="SimSun" w:hAnsi="Times New Roman" w:cs="SimSun"/>
          <w:sz w:val="22"/>
          <w:lang w:val="zh-CN"/>
        </w:rPr>
        <w:t>)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0:02:06.040,0:02:07.560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再放一颗罗汉果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one Monk Fruit (fruit of Fructus momordicae)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0:02:07.560,0:02:10.900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因为这个火锅的话有点上火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Spicy hotpot induces yeet-hay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0:02:10.900,0:02:13.040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放一下这个进去润一下肺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so we need the Monk Fruit to compensate that and ease our lungs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0:02:16.025,0:02:17.925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最后再倒点白酒进去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Lastly we pour some Chinese spirits in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0:02:19.860,0:02:22.980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lastRenderedPageBreak/>
        <w:t>其实放白酒把它湿润一下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mainly to soak the spices a little bit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0:02:23.040,0:02:27.580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好让这个香料能够更好的吧这个香味释放出来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in order to bring the aroma out when frying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0:02:31.940,0:02:32.940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好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Okay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0:02:33.280,0:02:34.900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再放一点花椒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Now, the Szechuan pepper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0:02:35.100,0:02:37.320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花椒单独用这个白酒泡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mix them separately with the Chinese spirits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0:02:43.240,0:02:46.315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用白酒浸过的香料也不容易糊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it prevents the Szechuan peppers from burning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0:02:46.315,0:02:47.905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然后更容易入味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and makes it easier to introduce the flavour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0:02:48.260,0:02:49.140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出味道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and to get the flavour out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0:02:54.340,0:02:57.180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这个水是倒来做糍粑辣椒的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lastRenderedPageBreak/>
        <w:t>We will use the water to prepare the chili paste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0:03:04.145,0:03:05.905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要放这么多辣椒吗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(This many?)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0:03:06.475,0:03:07.865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做糍粑辣椒都嘛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Sure, because we need to chop them later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0:03:10.815,0:03:12.915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其实我们做火锅底料的话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For the hotpot base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0:03:13.475,0:03:15.605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这个干辣椒非常的重要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we need choose the right types of dried chili pepper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0:03:16.225,0:03:19.445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这个是子弹头不是特别辣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This one is called "bullet head", it's not too spicy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0:03:19.715,0:03:21.655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待会儿再配点灯笼椒进去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Later we will put some dried bell peppers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0:03:23.395,0:03:25.965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因为我伯爷说不要吃太辣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Uncle doesn't like it to be too spicy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0:03:25.965,0:03:27.140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所以就选择了这个辣椒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that's why we picked these types.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lastRenderedPageBreak/>
        <w:t>0:03:29.780,0:03:33.420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这个糍粑辣椒就是火锅底料里面非常重要的一个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 xml:space="preserve">chili paste is a key ingredient in hotpot 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0:03:33.480,0:03:36.280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就是一定要把它煮软然后把它剁碎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We need to biol the chili peppers and chop them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0:03:36.300,0:03:40.660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剁碎了炒在牛油里面的话它非常非常的红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then fry them in beef fat to get the bright red colour out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0:03:40.800,0:03:44.080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很香很红也不是特别辣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also to release the aroma without being too spicy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0:03:54.560,0:03:56.600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刚哥应该差不多可以了吧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(I think it's amlmost ready)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0:03:57.240,0:03:58.620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你过来看看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(Can you have a look?)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0:04:05.500,0:04:06.740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嗯</w:t>
      </w:r>
      <w:r>
        <w:rPr>
          <w:rFonts w:ascii="SimSun" w:eastAsia="SimSun" w:hAnsi="Times New Roman" w:cs="SimSun"/>
          <w:sz w:val="22"/>
          <w:lang w:val="zh-CN"/>
        </w:rPr>
        <w:t xml:space="preserve"> </w:t>
      </w:r>
      <w:r>
        <w:rPr>
          <w:rFonts w:ascii="SimSun" w:eastAsia="SimSun" w:hAnsi="Times New Roman" w:cs="SimSun" w:hint="eastAsia"/>
          <w:sz w:val="22"/>
          <w:lang w:val="zh-CN"/>
        </w:rPr>
        <w:t>可以啦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Yes that's ready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0:04:06.840,0:04:08.180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这个辣椒就是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You know it's ready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0:04:08.180,0:04:10.080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lastRenderedPageBreak/>
        <w:t>煮到它这个你看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when you get the red color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0:04:10.220,0:04:12.600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有红色的能够捏出红色的东西就可以了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once you sqeeze it with your fingers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0:04:12.600,0:04:13.740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就说明已经</w:t>
      </w:r>
      <w:r>
        <w:rPr>
          <w:rFonts w:ascii="SimSun" w:eastAsia="SimSun" w:hAnsi="Times New Roman" w:cs="SimSun"/>
          <w:sz w:val="22"/>
          <w:lang w:val="zh-CN"/>
        </w:rPr>
        <w:t>OK</w:t>
      </w:r>
      <w:r>
        <w:rPr>
          <w:rFonts w:ascii="SimSun" w:eastAsia="SimSun" w:hAnsi="Times New Roman" w:cs="SimSun" w:hint="eastAsia"/>
          <w:sz w:val="22"/>
          <w:lang w:val="zh-CN"/>
        </w:rPr>
        <w:t>了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Then it's OK.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0:04:23.415,0:04:24.415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我给你说这个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To prepare this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0:04:24.780,0:04:26.160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这个先这样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First you slice them like this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0:04:26.840,0:04:30.540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把它切细点然后再拿这个来砍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then chop them into small pieces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0:04:44.860,0:04:46.680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把它切细了之后就这样子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like this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0:04:46.900,0:04:48.000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就可以这样子宰了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now you finely chop them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0:04:51.020,0:04:55.380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这个糍粑辣椒以前在我们老家都是用怼窝（石臼）来钟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lastRenderedPageBreak/>
        <w:t xml:space="preserve">We </w:t>
      </w:r>
      <w:r>
        <w:rPr>
          <w:rFonts w:ascii="SimSun" w:eastAsia="SimSun" w:hAnsi="Times New Roman" w:cs="SimSun"/>
          <w:sz w:val="22"/>
          <w:lang w:val="en-US"/>
        </w:rPr>
        <w:t>used</w:t>
      </w:r>
      <w:r>
        <w:rPr>
          <w:rFonts w:ascii="SimSun" w:eastAsia="SimSun" w:hAnsi="Times New Roman" w:cs="SimSun"/>
          <w:sz w:val="22"/>
          <w:lang w:val="en-US"/>
        </w:rPr>
        <w:t xml:space="preserve"> to use make the paste with a </w:t>
      </w:r>
      <w:r>
        <w:rPr>
          <w:rFonts w:ascii="SimSun" w:eastAsia="SimSun" w:hAnsi="Times New Roman" w:cs="SimSun"/>
          <w:sz w:val="22"/>
          <w:lang w:val="en-US"/>
        </w:rPr>
        <w:t>mortar</w:t>
      </w:r>
      <w:r>
        <w:rPr>
          <w:rFonts w:ascii="SimSun" w:eastAsia="SimSun" w:hAnsi="Times New Roman" w:cs="SimSun"/>
          <w:sz w:val="22"/>
          <w:lang w:val="en-US"/>
        </w:rPr>
        <w:t xml:space="preserve"> and a pestle.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0:04:56.040,0:05:00.840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但是现在没有怼窝（石臼）的话就用刀慢慢剁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We</w:t>
      </w:r>
      <w:r>
        <w:rPr>
          <w:rFonts w:ascii="SimSun" w:eastAsia="SimSun" w:hAnsi="Times New Roman" w:cs="SimSun"/>
          <w:sz w:val="22"/>
          <w:lang w:val="en-US"/>
        </w:rPr>
        <w:t xml:space="preserve"> don't have them now, so we </w:t>
      </w:r>
      <w:r>
        <w:rPr>
          <w:rFonts w:ascii="SimSun" w:eastAsia="SimSun" w:hAnsi="Times New Roman" w:cs="SimSun"/>
          <w:sz w:val="22"/>
          <w:lang w:val="en-US"/>
        </w:rPr>
        <w:t>must</w:t>
      </w:r>
      <w:r>
        <w:rPr>
          <w:rFonts w:ascii="SimSun" w:eastAsia="SimSun" w:hAnsi="Times New Roman" w:cs="SimSun"/>
          <w:sz w:val="22"/>
          <w:lang w:val="en-US"/>
        </w:rPr>
        <w:t xml:space="preserve"> chop with a knife.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0:05:00.920,0:05:03.140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剁细了也是一样的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It's the same if you chop them finely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0:05:09.180,0:05:10.160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懂了吗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Get it?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0:05:10.160,0:05:10.960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懂了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(Yes)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0:05:10.960,0:05:11.780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但是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(well, in theory)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0:05:12.880,0:05:14.640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但是手不一定懂啊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(maybe not in practice)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0:05:20.660,0:05:22.180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剁到这个样子就差不多了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It's ready like this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0:05:22.180,0:05:22.760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嗯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(OK)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lastRenderedPageBreak/>
        <w:t>0:05:22.800,0:05:24.760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这个不用剁得太细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It doesn't have to be too fine</w:t>
      </w:r>
      <w:r>
        <w:rPr>
          <w:rFonts w:ascii="SimSun" w:eastAsia="SimSun" w:hAnsi="Times New Roman" w:cs="SimSun" w:hint="eastAsia"/>
          <w:sz w:val="22"/>
          <w:lang w:val="en-US"/>
        </w:rPr>
        <w:t>，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0:05:24.760,0:05:27.020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但是能够起蓉就可以了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en-US"/>
        </w:rPr>
        <w:t>a</w:t>
      </w:r>
      <w:r>
        <w:rPr>
          <w:rFonts w:ascii="SimSun" w:eastAsia="SimSun" w:hAnsi="Times New Roman" w:cs="SimSun"/>
          <w:sz w:val="22"/>
          <w:lang w:val="en-US"/>
        </w:rPr>
        <w:t>s long as it turns into a paste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0:05:29.780,0:05:32.020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它能够贴到刀上起容就可以了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like this, when it gets sticky on the knife.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0:05:33.400,0:05:37.320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好</w:t>
      </w:r>
      <w:r>
        <w:rPr>
          <w:rFonts w:ascii="SimSun" w:eastAsia="SimSun" w:hAnsi="Times New Roman" w:cs="SimSun"/>
          <w:sz w:val="22"/>
          <w:lang w:val="zh-CN"/>
        </w:rPr>
        <w:t xml:space="preserve"> </w:t>
      </w:r>
      <w:r>
        <w:rPr>
          <w:rFonts w:ascii="SimSun" w:eastAsia="SimSun" w:hAnsi="Times New Roman" w:cs="SimSun" w:hint="eastAsia"/>
          <w:sz w:val="22"/>
          <w:lang w:val="zh-CN"/>
        </w:rPr>
        <w:t>现在我们要开始做这个火锅底料了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Alright, let's start cooking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0:05:37.340,0:05:39.840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现在把牛油全部放到锅里面去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First, put the beef fat in the pot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0:05:40.060,0:05:41.080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把它烧化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Melt it down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0:05:41.880,0:05:43.100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这熬来可以装起来吗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(Can we keep it for the future?)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0:05:43.100,0:05:44.300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可以啊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Sure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0:05:44.540,0:05:47.200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lastRenderedPageBreak/>
        <w:t>这个可以放得到一段时间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You can even keep it for a while.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0:05:47.400,0:05:48.280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火烧大点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More heat.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0:05:48.300,0:05:52.540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天都黑了完了一会儿吃到这个火锅害怕摸到吃哦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It's getting dark soon. Are we going to eat it in the dark?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0:05:54.865,0:05:56.055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有灯都嘛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(We have lamps right?)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0:05:57.900,0:06:03.180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我们吃上这锅火锅的话应该要等到</w:t>
      </w:r>
      <w:r>
        <w:rPr>
          <w:rFonts w:ascii="SimSun" w:eastAsia="SimSun" w:hAnsi="Times New Roman" w:cs="SimSun"/>
          <w:sz w:val="22"/>
          <w:lang w:val="zh-CN"/>
        </w:rPr>
        <w:t>1</w:t>
      </w:r>
      <w:r>
        <w:rPr>
          <w:rFonts w:ascii="SimSun" w:eastAsia="SimSun" w:hAnsi="Times New Roman" w:cs="SimSun" w:hint="eastAsia"/>
          <w:sz w:val="22"/>
          <w:lang w:val="zh-CN"/>
        </w:rPr>
        <w:t>个多小时以后了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We might still need one hour to prepare this hotpot.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0:06:05.700,0:06:09.340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这个油温已经差不多了现在我要下姜葱下去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OK the temperature is good enough for the ginger and spring onion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0:06:12.220,0:06:15.820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这个姜一盆一盆的放有点奢侈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That's a bit luxurious isn't it, to use this much?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0:06:21.260,0:06:25.820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我们这个料下去的时候不能一盆一起全部一下子倒下去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Be careful, you should not pour it in all together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0:06:25.820,0:06:27.460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就怕这个油扑起来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lastRenderedPageBreak/>
        <w:t>the hot oil may splash.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0:06:29.000,0:06:30.360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所以要慢慢的抓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You should do it sloly by hand.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0:06:39.380,0:06:43.000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姜下去没一会儿然后我们要把这个葱一起放下去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Gingers in, now let's put the spring onion in.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0:06:47.420,0:06:49.580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火锅香不香全靠这一步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 xml:space="preserve">This is the most crucial step to determine the aroma. 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0:06:56.080,0:07:00.340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好</w:t>
      </w:r>
      <w:r>
        <w:rPr>
          <w:rFonts w:ascii="SimSun" w:eastAsia="SimSun" w:hAnsi="Times New Roman" w:cs="SimSun"/>
          <w:sz w:val="22"/>
          <w:lang w:val="zh-CN"/>
        </w:rPr>
        <w:t xml:space="preserve"> </w:t>
      </w:r>
      <w:r>
        <w:rPr>
          <w:rFonts w:ascii="SimSun" w:eastAsia="SimSun" w:hAnsi="Times New Roman" w:cs="SimSun" w:hint="eastAsia"/>
          <w:sz w:val="22"/>
          <w:lang w:val="zh-CN"/>
        </w:rPr>
        <w:t>现在我们就慢慢的把这个姜葱炸干炸香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Alright, we just need to slowly fry them until they are dry and fragrant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0:07:00.340,0:07:02.240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炸干炸香之后再捞出来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then we can take them out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0:07:04.720,0:07:08.220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好啦我们这个姜葱已经金黄酥脆了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OK, the ginger and spring onion are golden and crispy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0:07:12.060,0:07:14.500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毕竟我们只要的是姜葱的香味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We only need their flavour and aroma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0:07:14.660,0:07:16.760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不要这个黑色的东西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not the leftovers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lastRenderedPageBreak/>
        <w:t>0:07:25.320,0:07:28.060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好</w:t>
      </w:r>
      <w:r>
        <w:rPr>
          <w:rFonts w:ascii="SimSun" w:eastAsia="SimSun" w:hAnsi="Times New Roman" w:cs="SimSun"/>
          <w:sz w:val="22"/>
          <w:lang w:val="zh-CN"/>
        </w:rPr>
        <w:t xml:space="preserve"> </w:t>
      </w:r>
      <w:r>
        <w:rPr>
          <w:rFonts w:ascii="SimSun" w:eastAsia="SimSun" w:hAnsi="Times New Roman" w:cs="SimSun" w:hint="eastAsia"/>
          <w:sz w:val="22"/>
          <w:lang w:val="zh-CN"/>
        </w:rPr>
        <w:t>现在我们这个油已经烧得差不多了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OK the oil is ready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0:07:29.700,0:07:31.820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大概</w:t>
      </w:r>
      <w:r>
        <w:rPr>
          <w:rFonts w:ascii="SimSun" w:eastAsia="SimSun" w:hAnsi="Times New Roman" w:cs="SimSun"/>
          <w:sz w:val="22"/>
          <w:lang w:val="zh-CN"/>
        </w:rPr>
        <w:t>5</w:t>
      </w:r>
      <w:r>
        <w:rPr>
          <w:rFonts w:ascii="SimSun" w:eastAsia="SimSun" w:hAnsi="Times New Roman" w:cs="SimSun" w:hint="eastAsia"/>
          <w:sz w:val="22"/>
          <w:lang w:val="zh-CN"/>
        </w:rPr>
        <w:t>成油温的样子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at about medium temperature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0:07:31.820,0:07:34.260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现在我们把刚刚剁好的糍粑辣椒放下去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chili paste in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0:07:37.660,0:07:40.660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再不炒的话等一下天都要黑完了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We</w:t>
      </w:r>
      <w:r>
        <w:rPr>
          <w:rFonts w:ascii="SimSun" w:eastAsia="SimSun" w:hAnsi="Times New Roman" w:cs="SimSun"/>
          <w:sz w:val="22"/>
          <w:lang w:val="en-US"/>
        </w:rPr>
        <w:t xml:space="preserve"> really need to fry it before it gets too dark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0:07:40.820,0:07:43.920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这个也同样一样少少的放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Same as before, put it in slowly and carefully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0:07:43.920,0:07:45.760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要不然这个油会扑出来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to prevent the oil from splashing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0:07:58.540,0:08:01.580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我们这个糍粑辣椒下去的话就是为了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We fry the chili paste to extract the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0:08:02.000,0:08:04.480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要这个颜色还有这个辣味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 xml:space="preserve">red </w:t>
      </w:r>
      <w:r w:rsidRPr="00D27458">
        <w:rPr>
          <w:rFonts w:ascii="SimSun" w:eastAsia="SimSun" w:hAnsi="Times New Roman" w:cs="SimSun"/>
          <w:sz w:val="22"/>
          <w:lang w:val="en-GB"/>
        </w:rPr>
        <w:t>colour</w:t>
      </w:r>
      <w:r>
        <w:rPr>
          <w:rFonts w:ascii="SimSun" w:eastAsia="SimSun" w:hAnsi="Times New Roman" w:cs="SimSun"/>
          <w:sz w:val="22"/>
          <w:lang w:val="en-US"/>
        </w:rPr>
        <w:t xml:space="preserve"> and the spiciness.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0:08:04.480,0:08:05.900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lastRenderedPageBreak/>
        <w:t>慢慢的炒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Stir gently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0:08:07.200,0:08:10.780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我们见到这个油变成红色的时候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Once the oil turs red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0:08:10.780,0:08:12.240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转小火慢慢来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lower the heat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0:08:16.300,0:08:18.520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好</w:t>
      </w:r>
      <w:r>
        <w:rPr>
          <w:rFonts w:ascii="SimSun" w:eastAsia="SimSun" w:hAnsi="Times New Roman" w:cs="SimSun"/>
          <w:sz w:val="22"/>
          <w:lang w:val="zh-CN"/>
        </w:rPr>
        <w:t xml:space="preserve"> </w:t>
      </w:r>
      <w:r>
        <w:rPr>
          <w:rFonts w:ascii="SimSun" w:eastAsia="SimSun" w:hAnsi="Times New Roman" w:cs="SimSun" w:hint="eastAsia"/>
          <w:sz w:val="22"/>
          <w:lang w:val="zh-CN"/>
        </w:rPr>
        <w:t>这个油已经变红了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OK, it's turning red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0:08:18.520,0:08:20.160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现在把香料放进去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Now, let's put the spices in.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0:08:22.400,0:08:25.375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为什么我们这个香料要先放呢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Why do we put them in now?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0:08:25.380,0:08:27.640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因为这个没有打碎的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Because they are not ground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0:08:27.820,0:08:30.920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所以提前放下去多熬一会儿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so,</w:t>
      </w:r>
      <w:r>
        <w:rPr>
          <w:rFonts w:ascii="SimSun" w:eastAsia="SimSun" w:hAnsi="Times New Roman" w:cs="SimSun"/>
          <w:sz w:val="22"/>
          <w:lang w:val="en-US"/>
        </w:rPr>
        <w:t xml:space="preserve"> it takes longer for them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0:08:31.020,0:08:32.780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要不然香味出不来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lastRenderedPageBreak/>
        <w:t>to release the aroma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0:08:38.640,0:08:41.380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好</w:t>
      </w:r>
      <w:r>
        <w:rPr>
          <w:rFonts w:ascii="SimSun" w:eastAsia="SimSun" w:hAnsi="Times New Roman" w:cs="SimSun"/>
          <w:sz w:val="22"/>
          <w:lang w:val="zh-CN"/>
        </w:rPr>
        <w:t xml:space="preserve"> </w:t>
      </w:r>
      <w:r>
        <w:rPr>
          <w:rFonts w:ascii="SimSun" w:eastAsia="SimSun" w:hAnsi="Times New Roman" w:cs="SimSun" w:hint="eastAsia"/>
          <w:sz w:val="22"/>
          <w:lang w:val="zh-CN"/>
        </w:rPr>
        <w:t>现在香料下去差不多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OK the spices are ready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0:08:41.555,0:08:44.115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然后下这个灯笼椒多下一点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Let's put more of the dried bell peppers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0:08:44.435,0:08:45.875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大家都不能吃辣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We are not eating too spicy today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0:08:46.355,0:08:48.255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但是这个灯笼椒很香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 xml:space="preserve">But the bell peppers are </w:t>
      </w:r>
      <w:r>
        <w:rPr>
          <w:rFonts w:ascii="SimSun" w:eastAsia="SimSun" w:hAnsi="Times New Roman" w:cs="SimSun"/>
          <w:sz w:val="22"/>
          <w:lang w:val="en-US"/>
        </w:rPr>
        <w:t>very</w:t>
      </w:r>
      <w:r>
        <w:rPr>
          <w:rFonts w:ascii="SimSun" w:eastAsia="SimSun" w:hAnsi="Times New Roman" w:cs="SimSun"/>
          <w:sz w:val="22"/>
          <w:lang w:val="en-US"/>
        </w:rPr>
        <w:t xml:space="preserve"> fragrant.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0:08:56.520,0:08:58.460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现在这个油已经很红了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The oil is turning red.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0:08:58.500,0:09:01.680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在我们闻到香味的时候再把豆瓣酱放下去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The aroma is also there, so it's time for the Doubanjiang (</w:t>
      </w:r>
      <w:r>
        <w:rPr>
          <w:rFonts w:ascii="SimSun" w:eastAsia="SimSun" w:hAnsi="Times New Roman" w:cs="SimSun"/>
          <w:sz w:val="22"/>
          <w:lang w:val="en-US"/>
        </w:rPr>
        <w:t>chili</w:t>
      </w:r>
      <w:r>
        <w:rPr>
          <w:rFonts w:ascii="SimSun" w:eastAsia="SimSun" w:hAnsi="Times New Roman" w:cs="SimSun"/>
          <w:sz w:val="22"/>
          <w:lang w:val="en-US"/>
        </w:rPr>
        <w:t xml:space="preserve"> bean paste)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0:09:02.020,0:09:06.240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20</w:t>
      </w:r>
      <w:r>
        <w:rPr>
          <w:rFonts w:ascii="SimSun" w:eastAsia="SimSun" w:hAnsi="Times New Roman" w:cs="SimSun" w:hint="eastAsia"/>
          <w:sz w:val="22"/>
          <w:lang w:val="zh-CN"/>
        </w:rPr>
        <w:t>斤（牛油）的话可能要放</w:t>
      </w:r>
      <w:r>
        <w:rPr>
          <w:rFonts w:ascii="SimSun" w:eastAsia="SimSun" w:hAnsi="Times New Roman" w:cs="SimSun"/>
          <w:sz w:val="22"/>
          <w:lang w:val="zh-CN"/>
        </w:rPr>
        <w:t>3-4</w:t>
      </w:r>
      <w:r>
        <w:rPr>
          <w:rFonts w:ascii="SimSun" w:eastAsia="SimSun" w:hAnsi="Times New Roman" w:cs="SimSun" w:hint="eastAsia"/>
          <w:sz w:val="22"/>
          <w:lang w:val="zh-CN"/>
        </w:rPr>
        <w:t>斤豆瓣酱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You need 3-4 kg for the 20kg of beef fat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0:09:06.720,0:09:08.860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这个豆瓣酱主要是调咸味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The paste mainly provides saltiness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lastRenderedPageBreak/>
        <w:t>0:09:09.320,0:09:10.460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还有香味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and aroma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0:09:10.820,0:09:15.060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所以到这一步的时候我们基本上就不去看时间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There is no fixed cooking time for this step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0:09:15.060,0:09:17.095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我们这一步就看豆瓣酱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We need to keep checking the paste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0:09:17.100,0:09:19.520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豆瓣酱的水份略干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When it gets a bit drier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0:09:19.560,0:09:21.620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闻到香的时候散籽的时候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also,</w:t>
      </w:r>
      <w:r>
        <w:rPr>
          <w:rFonts w:ascii="SimSun" w:eastAsia="SimSun" w:hAnsi="Times New Roman" w:cs="SimSun"/>
          <w:sz w:val="22"/>
          <w:lang w:val="en-US"/>
        </w:rPr>
        <w:t xml:space="preserve"> when you can smell the aroma and (</w:t>
      </w:r>
      <w:r>
        <w:rPr>
          <w:rFonts w:ascii="SimSun" w:eastAsia="SimSun" w:hAnsi="Times New Roman" w:cs="SimSun" w:hint="eastAsia"/>
          <w:sz w:val="22"/>
          <w:lang w:val="zh-CN"/>
        </w:rPr>
        <w:t>散籽不太确定啥意思</w:t>
      </w:r>
      <w:r>
        <w:rPr>
          <w:rFonts w:ascii="SimSun" w:eastAsia="SimSun" w:hAnsi="Times New Roman" w:cs="SimSun"/>
          <w:sz w:val="22"/>
          <w:lang w:val="en-US"/>
        </w:rPr>
        <w:t>)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0:09:22.095,0:09:23.695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再下其它辅料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it's time for the other ingredients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0:09:24.805,0:09:26.685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现在非常的红亮这个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 xml:space="preserve">What a bright red </w:t>
      </w:r>
      <w:r w:rsidRPr="00D27458">
        <w:rPr>
          <w:rFonts w:ascii="SimSun" w:eastAsia="SimSun" w:hAnsi="Times New Roman" w:cs="SimSun"/>
          <w:sz w:val="22"/>
          <w:lang w:val="en-GB"/>
        </w:rPr>
        <w:t>colour</w:t>
      </w:r>
      <w:r>
        <w:rPr>
          <w:rFonts w:ascii="SimSun" w:eastAsia="SimSun" w:hAnsi="Times New Roman" w:cs="SimSun"/>
          <w:sz w:val="22"/>
          <w:lang w:val="en-US"/>
        </w:rPr>
        <w:t>.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0:09:27.380,0:09:32.200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好</w:t>
      </w:r>
      <w:r>
        <w:rPr>
          <w:rFonts w:ascii="SimSun" w:eastAsia="SimSun" w:hAnsi="Times New Roman" w:cs="SimSun"/>
          <w:sz w:val="22"/>
          <w:lang w:val="zh-CN"/>
        </w:rPr>
        <w:t xml:space="preserve"> </w:t>
      </w:r>
      <w:r>
        <w:rPr>
          <w:rFonts w:ascii="SimSun" w:eastAsia="SimSun" w:hAnsi="Times New Roman" w:cs="SimSun" w:hint="eastAsia"/>
          <w:sz w:val="22"/>
          <w:lang w:val="zh-CN"/>
        </w:rPr>
        <w:t>这个豆瓣酱已经开始酥香酥香的了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The paste is also crispy and aromatic.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0:09:33.000,0:09:34.540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lastRenderedPageBreak/>
        <w:t>开始放其它的料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Time for the rest of the ingredients.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0:09:38.215,0:09:40.005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现在把这个豆豉放下去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Black bean paste in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0:09:40.325,0:09:43.095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豆豉是增香的</w:t>
      </w:r>
      <w:r>
        <w:rPr>
          <w:rFonts w:ascii="SimSun" w:eastAsia="SimSun" w:hAnsi="Times New Roman" w:cs="SimSun"/>
          <w:sz w:val="22"/>
          <w:lang w:val="zh-CN"/>
        </w:rPr>
        <w:t xml:space="preserve"> </w:t>
      </w:r>
      <w:r>
        <w:rPr>
          <w:rFonts w:ascii="SimSun" w:eastAsia="SimSun" w:hAnsi="Times New Roman" w:cs="SimSun" w:hint="eastAsia"/>
          <w:sz w:val="22"/>
          <w:lang w:val="zh-CN"/>
        </w:rPr>
        <w:t>特别的香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It's also for the aroma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0:09:45.575,0:09:48.685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好现在豆瓣酱已经很香很香了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OK it smells great.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0:09:49.835,0:09:52.185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这个时候再把花椒放下去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Now the Szechuan peppers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0:09:52.655,0:09:54.035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这个花椒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Remember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0:09:54.555,0:09:56.315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是用白酒浸泡过的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these have bee soaked in Chinese spirits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0:09:58.025,0:09:59.695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吃得麻的话可以多放一点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you can put more init if you like the numbness.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0:10:03.695,0:10:06.485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好啦</w:t>
      </w:r>
      <w:r>
        <w:rPr>
          <w:rFonts w:ascii="SimSun" w:eastAsia="SimSun" w:hAnsi="Times New Roman" w:cs="SimSun"/>
          <w:sz w:val="22"/>
          <w:lang w:val="zh-CN"/>
        </w:rPr>
        <w:t xml:space="preserve"> </w:t>
      </w:r>
      <w:r>
        <w:rPr>
          <w:rFonts w:ascii="SimSun" w:eastAsia="SimSun" w:hAnsi="Times New Roman" w:cs="SimSun" w:hint="eastAsia"/>
          <w:sz w:val="22"/>
          <w:lang w:val="zh-CN"/>
        </w:rPr>
        <w:t>花椒的水份已经差不过了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lastRenderedPageBreak/>
        <w:t>Alright, it's getting dried.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0:10:06.485,0:10:09.475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放点醪糟</w:t>
      </w:r>
      <w:r>
        <w:rPr>
          <w:rFonts w:ascii="SimSun" w:eastAsia="SimSun" w:hAnsi="Times New Roman" w:cs="SimSun"/>
          <w:sz w:val="22"/>
          <w:lang w:val="zh-CN"/>
        </w:rPr>
        <w:t xml:space="preserve"> </w:t>
      </w:r>
      <w:r>
        <w:rPr>
          <w:rFonts w:ascii="SimSun" w:eastAsia="SimSun" w:hAnsi="Times New Roman" w:cs="SimSun" w:hint="eastAsia"/>
          <w:sz w:val="22"/>
          <w:lang w:val="zh-CN"/>
        </w:rPr>
        <w:t>放这么一点就够了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Let's put a bit of Laozao (Fermented glutinous rice)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0:10:09.475,0:10:10.475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这个不能多放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not too much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0:10:11.375,0:10:14.495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这个放下去的话炒一会儿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Let it fry for a while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0:10:14.495,0:10:16.565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闻到醪糟的香味就可以放冰糖了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When we smell the aroma of Laozao, we can put the crystal sugar in.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0:10:17.320,0:10:19.580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冰糖也不用太多</w:t>
      </w:r>
      <w:r>
        <w:rPr>
          <w:rFonts w:ascii="SimSun" w:eastAsia="SimSun" w:hAnsi="Times New Roman" w:cs="SimSun"/>
          <w:sz w:val="22"/>
          <w:lang w:val="zh-CN"/>
        </w:rPr>
        <w:t xml:space="preserve"> </w:t>
      </w:r>
      <w:r>
        <w:rPr>
          <w:rFonts w:ascii="SimSun" w:eastAsia="SimSun" w:hAnsi="Times New Roman" w:cs="SimSun" w:hint="eastAsia"/>
          <w:sz w:val="22"/>
          <w:lang w:val="zh-CN"/>
        </w:rPr>
        <w:t>这么一点就可以了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Also, not too much, this will do.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0:10:19.680,0:10:21.420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因为在做火锅的时候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That's because, later,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0:10:21.500,0:10:23.660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都还要再继续加糖来调味的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we will add sugar when we eat.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0:10:30.240,0:10:31.560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好</w:t>
      </w:r>
      <w:r>
        <w:rPr>
          <w:rFonts w:ascii="SimSun" w:eastAsia="SimSun" w:hAnsi="Times New Roman" w:cs="SimSun"/>
          <w:sz w:val="22"/>
          <w:lang w:val="zh-CN"/>
        </w:rPr>
        <w:t xml:space="preserve"> </w:t>
      </w:r>
      <w:r>
        <w:rPr>
          <w:rFonts w:ascii="SimSun" w:eastAsia="SimSun" w:hAnsi="Times New Roman" w:cs="SimSun" w:hint="eastAsia"/>
          <w:sz w:val="22"/>
          <w:lang w:val="zh-CN"/>
        </w:rPr>
        <w:t>差不多了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OK almost done.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lastRenderedPageBreak/>
        <w:t>0:10:31.740,0:10:36.060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最后再放一点白酒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Last step, the Chinese spirits.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0:10:36.300,0:10:37.480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放多少呢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How much do we need?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0:10:37.480,0:10:38.560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3</w:t>
      </w:r>
      <w:r>
        <w:rPr>
          <w:rFonts w:ascii="SimSun" w:eastAsia="SimSun" w:hAnsi="Times New Roman" w:cs="SimSun" w:hint="eastAsia"/>
          <w:sz w:val="22"/>
          <w:lang w:val="zh-CN"/>
        </w:rPr>
        <w:t>瓶盖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Three "caps"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0:10:40.160,0:10:41.160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1</w:t>
      </w:r>
      <w:r>
        <w:rPr>
          <w:rFonts w:ascii="SimSun" w:eastAsia="SimSun" w:hAnsi="Times New Roman" w:cs="SimSun" w:hint="eastAsia"/>
          <w:sz w:val="22"/>
          <w:lang w:val="zh-CN"/>
        </w:rPr>
        <w:t>盖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One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0:10:43.195,0:10:44.195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2</w:t>
      </w:r>
      <w:r>
        <w:rPr>
          <w:rFonts w:ascii="SimSun" w:eastAsia="SimSun" w:hAnsi="Times New Roman" w:cs="SimSun" w:hint="eastAsia"/>
          <w:sz w:val="22"/>
          <w:lang w:val="zh-CN"/>
        </w:rPr>
        <w:t>盖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Two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0:10:46.905,0:10:47.905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3</w:t>
      </w:r>
      <w:r>
        <w:rPr>
          <w:rFonts w:ascii="SimSun" w:eastAsia="SimSun" w:hAnsi="Times New Roman" w:cs="SimSun" w:hint="eastAsia"/>
          <w:sz w:val="22"/>
          <w:lang w:val="zh-CN"/>
        </w:rPr>
        <w:t>盖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Three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0:10:50.465,0:10:51.535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让它再挥发一下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Let the alcohol evaporate a little bit.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0:10:52.680,0:10:55.440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这高度白酒放下去会非常的香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It smells very good with the Chinese spirits.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0:10:59.400,0:11:02.660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lastRenderedPageBreak/>
        <w:t>好啦</w:t>
      </w:r>
      <w:r>
        <w:rPr>
          <w:rFonts w:ascii="SimSun" w:eastAsia="SimSun" w:hAnsi="Times New Roman" w:cs="SimSun"/>
          <w:sz w:val="22"/>
          <w:lang w:val="zh-CN"/>
        </w:rPr>
        <w:t xml:space="preserve"> </w:t>
      </w:r>
      <w:r>
        <w:rPr>
          <w:rFonts w:ascii="SimSun" w:eastAsia="SimSun" w:hAnsi="Times New Roman" w:cs="SimSun" w:hint="eastAsia"/>
          <w:sz w:val="22"/>
          <w:lang w:val="zh-CN"/>
        </w:rPr>
        <w:t>这个火锅底料就差不多完成了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Alright, we are almost done.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0:11:02.975,0:11:04.545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待会儿再把它装起来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We will pour it out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0:11:05.205,0:11:06.635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装到托盘里面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into a tray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0:11:11.695,0:11:14.715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这个就相当于我们的模具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The tray works as a mold.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0:11:14.715,0:11:17.025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它凉了之后就是这样子的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It will stay in shape once it cools down.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0:11:20.860,0:11:22.900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等一下小煮一锅来试一下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Let's try it in a pot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0:11:23.260,0:11:24.540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现在天气已经晚了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It's getting late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0:11:24.540,0:11:26.200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然后不好拍了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It's not easy to film anymore.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0:11:26.200,0:11:29.160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我们今天晚上就将就一下先吃吃了再说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lastRenderedPageBreak/>
        <w:t>We will give it a try first tonight.</w:t>
      </w:r>
    </w:p>
    <w:p w:rsidR="00D27458" w:rsidRP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en-GB"/>
        </w:rPr>
      </w:pPr>
      <w:r>
        <w:rPr>
          <w:rFonts w:ascii="SimSun" w:eastAsia="SimSun" w:hAnsi="Times New Roman" w:cs="SimSun"/>
          <w:sz w:val="22"/>
          <w:lang w:val="zh-CN"/>
        </w:rPr>
        <w:t>0:11:29.260,0:11:33.100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等下一次这个火锅底料硬了之后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Later, when the sause gets solidified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0:11:33.100,0:11:34.780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切下来</w:t>
      </w:r>
      <w:r>
        <w:rPr>
          <w:rFonts w:ascii="SimSun" w:eastAsia="SimSun" w:hAnsi="Times New Roman" w:cs="SimSun"/>
          <w:sz w:val="22"/>
          <w:lang w:val="zh-CN"/>
        </w:rPr>
        <w:t xml:space="preserve"> </w:t>
      </w:r>
      <w:r>
        <w:rPr>
          <w:rFonts w:ascii="SimSun" w:eastAsia="SimSun" w:hAnsi="Times New Roman" w:cs="SimSun" w:hint="eastAsia"/>
          <w:sz w:val="22"/>
          <w:lang w:val="zh-CN"/>
        </w:rPr>
        <w:t>再跟大家分享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en-US"/>
        </w:rPr>
      </w:pPr>
      <w:r>
        <w:rPr>
          <w:rFonts w:ascii="SimSun" w:eastAsia="SimSun" w:hAnsi="Times New Roman" w:cs="SimSun"/>
          <w:sz w:val="22"/>
          <w:lang w:val="zh-CN"/>
        </w:rPr>
        <w:t>we</w:t>
      </w:r>
      <w:r>
        <w:rPr>
          <w:rFonts w:ascii="SimSun" w:eastAsia="SimSun" w:hAnsi="Times New Roman" w:cs="SimSun"/>
          <w:sz w:val="22"/>
          <w:lang w:val="en-US"/>
        </w:rPr>
        <w:t xml:space="preserve"> cut it and show you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0:11:34.820,0:11:36.240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调这个底料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how to season the hotpot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0:11:36.340,0:11:38.340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 w:hint="eastAsia"/>
          <w:sz w:val="22"/>
          <w:lang w:val="zh-CN"/>
        </w:rPr>
        <w:t>好啦</w:t>
      </w:r>
      <w:r>
        <w:rPr>
          <w:rFonts w:ascii="SimSun" w:eastAsia="SimSun" w:hAnsi="Times New Roman" w:cs="SimSun"/>
          <w:sz w:val="22"/>
          <w:lang w:val="zh-CN"/>
        </w:rPr>
        <w:t xml:space="preserve"> </w:t>
      </w:r>
      <w:r>
        <w:rPr>
          <w:rFonts w:ascii="SimSun" w:eastAsia="SimSun" w:hAnsi="Times New Roman" w:cs="SimSun" w:hint="eastAsia"/>
          <w:sz w:val="22"/>
          <w:lang w:val="zh-CN"/>
        </w:rPr>
        <w:t>本期视频就到这里结束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Alright, that's it for today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zh-CN"/>
        </w:rPr>
        <w:t>0:11:38.340,0:11:39.340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en-US"/>
        </w:rPr>
      </w:pPr>
      <w:r>
        <w:rPr>
          <w:rFonts w:ascii="SimSun" w:eastAsia="SimSun" w:hAnsi="Times New Roman" w:cs="SimSun" w:hint="eastAsia"/>
          <w:sz w:val="22"/>
          <w:lang w:val="zh-CN"/>
        </w:rPr>
        <w:t>拜拜</w:t>
      </w:r>
    </w:p>
    <w:p w:rsidR="00D27458" w:rsidRDefault="00D27458" w:rsidP="00D27458">
      <w:pPr>
        <w:autoSpaceDE w:val="0"/>
        <w:autoSpaceDN w:val="0"/>
        <w:adjustRightInd w:val="0"/>
        <w:spacing w:after="200" w:line="276" w:lineRule="auto"/>
        <w:rPr>
          <w:rFonts w:ascii="SimSun" w:eastAsia="SimSun" w:hAnsi="Times New Roman" w:cs="SimSun"/>
          <w:sz w:val="22"/>
          <w:lang w:val="zh-CN"/>
        </w:rPr>
      </w:pPr>
      <w:r>
        <w:rPr>
          <w:rFonts w:ascii="SimSun" w:eastAsia="SimSun" w:hAnsi="Times New Roman" w:cs="SimSun"/>
          <w:sz w:val="22"/>
          <w:lang w:val="en-US"/>
        </w:rPr>
        <w:t>Bye</w:t>
      </w:r>
      <w:r>
        <w:rPr>
          <w:rFonts w:ascii="SimSun" w:eastAsia="SimSun" w:hAnsi="Times New Roman" w:cs="SimSun" w:hint="eastAsia"/>
          <w:sz w:val="22"/>
          <w:lang w:val="en-US"/>
        </w:rPr>
        <w:t>-</w:t>
      </w:r>
      <w:r>
        <w:rPr>
          <w:rFonts w:ascii="SimSun" w:eastAsia="SimSun" w:hAnsi="Times New Roman" w:cs="SimSun"/>
          <w:sz w:val="22"/>
          <w:lang w:val="en-US"/>
        </w:rPr>
        <w:t>bye!</w:t>
      </w:r>
    </w:p>
    <w:p w:rsidR="009F0F9E" w:rsidRDefault="009F0F9E"/>
    <w:sectPr w:rsidR="009F0F9E" w:rsidSect="00B54886">
      <w:pgSz w:w="12240" w:h="15840"/>
      <w:pgMar w:top="1440" w:right="1440" w:bottom="1440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58"/>
    <w:rsid w:val="00033341"/>
    <w:rsid w:val="009F0F9E"/>
    <w:rsid w:val="00D27458"/>
    <w:rsid w:val="00F0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45A7"/>
  <w15:chartTrackingRefBased/>
  <w15:docId w15:val="{5FFBC2AE-BCEE-4C52-93B5-28CF28597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EastAsia" w:hAnsi="Verdana" w:cstheme="minorBidi"/>
        <w:sz w:val="17"/>
        <w:szCs w:val="22"/>
        <w:lang w:val="nl-NL" w:eastAsia="zh-CN" w:bidi="ar-SA"/>
      </w:rPr>
    </w:rPrDefault>
    <w:pPrDefault>
      <w:pPr>
        <w:spacing w:after="160" w:line="30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EP-QEFopRv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AC527D03.dotm</Template>
  <TotalTime>14</TotalTime>
  <Pages>22</Pages>
  <Words>1853</Words>
  <Characters>10194</Characters>
  <Application>Microsoft Office Word</Application>
  <DocSecurity>0</DocSecurity>
  <Lines>84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Ji, Yongran</dc:creator>
  <cp:keywords/>
  <dc:description/>
  <cp:lastModifiedBy>Ji, Yongran</cp:lastModifiedBy>
  <cp:revision>1</cp:revision>
  <dcterms:created xsi:type="dcterms:W3CDTF">2019-11-20T16:19:00Z</dcterms:created>
  <dcterms:modified xsi:type="dcterms:W3CDTF">2019-11-20T16:33:00Z</dcterms:modified>
</cp:coreProperties>
</file>